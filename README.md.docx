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 макетна таблиця"/>
      </w:tblPr>
      <w:tblGrid>
        <w:gridCol w:w="6009"/>
        <w:gridCol w:w="4313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 таблиця зліва"/>
            </w:tblPr>
            <w:tblGrid>
              <w:gridCol w:w="5994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114403" w:rsidRPr="002D589D" w:rsidRDefault="0032581D" w:rsidP="00114403">
                  <w:pPr>
                    <w:pStyle w:val="1"/>
                  </w:pPr>
                  <w:sdt>
                    <w:sdtPr>
                      <w:alias w:val="Навички:"/>
                      <w:tag w:val="Навички:"/>
                      <w:id w:val="1490835561"/>
                      <w:placeholder>
                        <w:docPart w:val="0433852E95B4448390668736D7055A1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403" w:rsidRPr="002D589D">
                        <w:rPr>
                          <w:lang w:bidi="uk-UA"/>
                        </w:rPr>
                        <w:t>Навички</w:t>
                      </w:r>
                    </w:sdtContent>
                  </w:sdt>
                </w:p>
                <w:p w:rsidR="004A7542" w:rsidRPr="00A85B6F" w:rsidRDefault="00114403" w:rsidP="00114403">
                  <w:pPr>
                    <w:pStyle w:val="2"/>
                  </w:pPr>
                  <w:r w:rsidRPr="00ED2752">
                    <w:t>Одн</w:t>
                  </w:r>
                  <w:r>
                    <w:t>им з моїх вмінь є непогана комунікація з оточенням, вважаю себе досить пунктуальною та відповідальною людиною.</w:t>
                  </w:r>
                </w:p>
              </w:tc>
            </w:tr>
            <w:tr w:rsidR="004A7542" w:rsidRPr="00A85B6F" w:rsidTr="00227CFC">
              <w:trPr>
                <w:trHeight w:val="986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114403" w:rsidRPr="00A85B6F" w:rsidRDefault="0032581D" w:rsidP="00114403">
                  <w:pPr>
                    <w:pStyle w:val="1"/>
                  </w:pPr>
                  <w:sdt>
                    <w:sdtPr>
                      <w:alias w:val="Досвід роботи:"/>
                      <w:tag w:val="Досвід роботи:"/>
                      <w:id w:val="1217937480"/>
                      <w:placeholder>
                        <w:docPart w:val="452F999267434A91A0C39AB38C6B61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403" w:rsidRPr="00A85B6F">
                        <w:rPr>
                          <w:lang w:bidi="uk-UA"/>
                        </w:rPr>
                        <w:t>Досвід роботи</w:t>
                      </w:r>
                    </w:sdtContent>
                  </w:sdt>
                </w:p>
                <w:p w:rsidR="00114403" w:rsidRDefault="00114403" w:rsidP="00114403">
                  <w:r>
                    <w:t>Не маю.</w:t>
                  </w:r>
                </w:p>
                <w:p w:rsidR="00114403" w:rsidRDefault="00114403" w:rsidP="00114403"/>
                <w:p w:rsidR="00114403" w:rsidRPr="007E76A2" w:rsidRDefault="00114403" w:rsidP="00114403"/>
                <w:p w:rsidR="00114403" w:rsidRPr="00A85B6F" w:rsidRDefault="0032581D" w:rsidP="00114403">
                  <w:pPr>
                    <w:pStyle w:val="1"/>
                  </w:pPr>
                  <w:sdt>
                    <w:sdtPr>
                      <w:alias w:val="Освіта:"/>
                      <w:tag w:val="Освіта:"/>
                      <w:id w:val="1349516922"/>
                      <w:placeholder>
                        <w:docPart w:val="07FE1192DEB14DA6BAB38A9AA3B1E2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403" w:rsidRPr="00A85B6F">
                        <w:rPr>
                          <w:lang w:bidi="uk-UA"/>
                        </w:rPr>
                        <w:t>Освіта</w:t>
                      </w:r>
                    </w:sdtContent>
                  </w:sdt>
                </w:p>
                <w:p w:rsidR="00114403" w:rsidRDefault="00114403" w:rsidP="00114403">
                  <w:pPr>
                    <w:pStyle w:val="2"/>
                  </w:pPr>
                  <w:r>
                    <w:t>Повна середня загальна освіта</w:t>
                  </w:r>
                  <w:r w:rsidRPr="005B0E81">
                    <w:rPr>
                      <w:lang w:bidi="uk-UA"/>
                    </w:rPr>
                    <w:t> | </w:t>
                  </w:r>
                  <w:r>
                    <w:t>12.08.2022</w:t>
                  </w:r>
                  <w:r w:rsidRPr="005B0E81">
                    <w:rPr>
                      <w:lang w:bidi="uk-UA"/>
                    </w:rPr>
                    <w:t> | </w:t>
                  </w:r>
                  <w:r>
                    <w:t xml:space="preserve">КЗ «Успенівська ЗОШ </w:t>
                  </w:r>
                  <w:r>
                    <w:rPr>
                      <w:lang w:val="en-US"/>
                    </w:rPr>
                    <w:t>I</w:t>
                  </w:r>
                  <w:r w:rsidRPr="007E76A2">
                    <w:rPr>
                      <w:lang w:val="ru-RU"/>
                    </w:rPr>
                    <w:t>-</w:t>
                  </w:r>
                  <w:r>
                    <w:rPr>
                      <w:lang w:val="en-US"/>
                    </w:rPr>
                    <w:t>III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t>ступенів» ГМР</w:t>
                  </w:r>
                </w:p>
                <w:p w:rsidR="00114403" w:rsidRPr="00A85B6F" w:rsidRDefault="00114403" w:rsidP="00114403">
                  <w:r>
                    <w:t>Середній бал атестата 9.6</w:t>
                  </w:r>
                </w:p>
                <w:p w:rsidR="00114403" w:rsidRPr="00A85B6F" w:rsidRDefault="00114403" w:rsidP="00114403">
                  <w:pPr>
                    <w:pStyle w:val="2"/>
                  </w:pPr>
                  <w:r>
                    <w:t>Бакалаврат</w:t>
                  </w:r>
                  <w:r w:rsidRPr="005B0E81">
                    <w:rPr>
                      <w:lang w:bidi="uk-UA"/>
                    </w:rPr>
                    <w:t> | </w:t>
                  </w:r>
                  <w:r>
                    <w:t>Отримується</w:t>
                  </w:r>
                  <w:r w:rsidRPr="005B0E81">
                    <w:rPr>
                      <w:lang w:bidi="uk-UA"/>
                    </w:rPr>
                    <w:t> | </w:t>
                  </w:r>
                  <w:r>
                    <w:t>ЗНУ</w:t>
                  </w:r>
                </w:p>
                <w:p w:rsidR="00114403" w:rsidRDefault="00114403" w:rsidP="00114403">
                  <w:r>
                    <w:t>Студент першого курсу спеціальності електроніка.</w:t>
                  </w:r>
                </w:p>
                <w:p w:rsidR="00114403" w:rsidRDefault="00114403" w:rsidP="00114403"/>
                <w:p w:rsidR="00114403" w:rsidRDefault="00114403" w:rsidP="00114403"/>
                <w:p w:rsidR="00114403" w:rsidRDefault="00114403" w:rsidP="00114403"/>
                <w:p w:rsidR="00114403" w:rsidRDefault="00114403" w:rsidP="00114403"/>
                <w:p w:rsidR="00114403" w:rsidRDefault="00114403" w:rsidP="00114403">
                  <w:pPr>
                    <w:rPr>
                      <w:sz w:val="28"/>
                    </w:rPr>
                  </w:pPr>
                  <w:r w:rsidRPr="007E76A2">
                    <w:rPr>
                      <w:sz w:val="28"/>
                    </w:rPr>
                    <w:t>Про себе</w:t>
                  </w:r>
                </w:p>
                <w:p w:rsidR="00114403" w:rsidRPr="005B2A13" w:rsidRDefault="00114403" w:rsidP="00114403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eastAsia="uk-UA"/>
                    </w:rPr>
                  </w:pPr>
                  <w:r>
                    <w:rPr>
                      <w:color w:val="auto"/>
                    </w:rPr>
                    <w:t xml:space="preserve">Я добре орієнтуюся в комп'ютерній техніці можу працювати в </w:t>
                  </w:r>
                  <w:r>
                    <w:rPr>
                      <w:color w:val="auto"/>
                      <w:lang w:val="en-US"/>
                    </w:rPr>
                    <w:t>Word</w:t>
                  </w:r>
                  <w:r>
                    <w:rPr>
                      <w:color w:val="auto"/>
                    </w:rPr>
                    <w:t xml:space="preserve">, </w:t>
                  </w:r>
                  <w:r>
                    <w:rPr>
                      <w:color w:val="auto"/>
                      <w:lang w:val="en-US"/>
                    </w:rPr>
                    <w:t>Excel</w:t>
                  </w:r>
                  <w:r>
                    <w:rPr>
                      <w:color w:val="auto"/>
                    </w:rPr>
                    <w:t xml:space="preserve"> та </w:t>
                  </w:r>
                  <w:r>
                    <w:rPr>
                      <w:color w:val="auto"/>
                      <w:lang w:val="en-US"/>
                    </w:rPr>
                    <w:t>PowerPoint</w:t>
                  </w:r>
                  <w:r w:rsidRPr="005B2A13">
                    <w:rPr>
                      <w:color w:val="auto"/>
                    </w:rPr>
                    <w:t>.Також маю невелик</w:t>
                  </w:r>
                  <w:r>
                    <w:rPr>
                      <w:color w:val="auto"/>
                    </w:rPr>
                    <w:t xml:space="preserve">і навички роботи з </w:t>
                  </w:r>
                  <w:r>
                    <w:rPr>
                      <w:color w:val="auto"/>
                      <w:lang w:val="en-US"/>
                    </w:rPr>
                    <w:t>Photoshop</w:t>
                  </w:r>
                  <w:r w:rsidRPr="005B2A13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і </w:t>
                  </w:r>
                  <w:r>
                    <w:rPr>
                      <w:color w:val="auto"/>
                      <w:lang w:val="en-US"/>
                    </w:rPr>
                    <w:t>Scratch</w:t>
                  </w:r>
                  <w:r w:rsidRPr="005B2A13">
                    <w:rPr>
                      <w:color w:val="auto"/>
                    </w:rPr>
                    <w:t>.Можу елементарно оформити сайт.</w:t>
                  </w:r>
                </w:p>
                <w:p w:rsidR="00114403" w:rsidRDefault="00114403" w:rsidP="00114403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eastAsia="uk-UA"/>
                    </w:rPr>
                  </w:pPr>
                </w:p>
                <w:p w:rsidR="004A7542" w:rsidRPr="00A85B6F" w:rsidRDefault="00114403" w:rsidP="00114403">
                  <w:r w:rsidRPr="007E76A2">
                    <w:t>.</w:t>
                  </w:r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 таблиця справа"/>
            </w:tblPr>
            <w:tblGrid>
              <w:gridCol w:w="4274"/>
            </w:tblGrid>
            <w:tr w:rsidR="004A7542" w:rsidRPr="00A85B6F" w:rsidTr="00227CFC">
              <w:trPr>
                <w:trHeight w:hRule="exact" w:val="368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114403" w:rsidRPr="00A85B6F" w:rsidRDefault="0032581D" w:rsidP="00114403">
                  <w:pPr>
                    <w:pStyle w:val="1"/>
                  </w:pPr>
                  <w:sdt>
                    <w:sdtPr>
                      <w:alias w:val="Ціль:"/>
                      <w:tag w:val="Ціль:"/>
                      <w:id w:val="319159961"/>
                      <w:placeholder>
                        <w:docPart w:val="E24D466C72B8472587C3FE2821D81F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403">
                        <w:rPr>
                          <w:lang w:bidi="uk-UA"/>
                        </w:rPr>
                        <w:t>Ціль</w:t>
                      </w:r>
                    </w:sdtContent>
                  </w:sdt>
                </w:p>
                <w:p w:rsidR="00E10171" w:rsidRPr="00E10171" w:rsidRDefault="00114403" w:rsidP="00114403">
                  <w:pPr>
                    <w:pStyle w:val="2"/>
                  </w:pPr>
                  <w:r>
                    <w:t>Презентувати себе з найкращої сторони для здобуття високооплатної постійної роботи.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 таблиця для контактної інформації"/>
                  </w:tblPr>
                  <w:tblGrid>
                    <w:gridCol w:w="1777"/>
                    <w:gridCol w:w="1777"/>
                  </w:tblGrid>
                  <w:tr w:rsidR="004A7542" w:rsidRPr="00A85B6F" w:rsidTr="00AA62D6"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uk-U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Група 322" title="Піктограма електронної пошти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Овал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олілінія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FC5C62B" id="Група 322" o:spid="_x0000_s1026" alt="Заголовок: Піктограма електронної пошти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0Ya9GQgwAAI83AAAOAAAAAAAAAAAA&#10;AAAAAC4CAABkcnMvZTJvRG9jLnhtbFBLAQItABQABgAIAAAAIQBoRxvQ2AAAAAMBAAAPAAAAAAAA&#10;AAAAAAAAAJwOAABkcnMvZG93bnJldi54bWxQSwUGAAAAAAQABADzAAAAoQ8AAAAA&#10;">
                                  <v:oval id="Овал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ілінія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uk-U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Група 303" title="Піктограма телефона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Овал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Полілінія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33094FA" id="Група 303" o:spid="_x0000_s1026" alt="Заголовок: Піктограма телефона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B+&#10;RsUjCh0AAAikAAAOAAAAAAAAAAAAAAAAAC4CAABkcnMvZTJvRG9jLnhtbFBLAQItABQABgAIAAAA&#10;IQBoRxvQ2AAAAAMBAAAPAAAAAAAAAAAAAAAAAGQfAABkcnMvZG93bnJldi54bWxQSwUGAAAAAAQA&#10;BADzAAAAaSAAAAAA&#10;">
                                  <v:oval id="Овал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ілінія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AA62D6"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114403" w:rsidP="00346ED4">
                        <w:r w:rsidRPr="00ED2752">
                          <w:rPr>
                            <w:lang w:val="en-US"/>
                          </w:rPr>
                          <w:t>reactorusp@gmail.com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114403" w:rsidP="00346ED4">
                        <w:r>
                          <w:rPr>
                            <w:lang w:val="en-US"/>
                          </w:rPr>
                          <w:t>0667893894</w:t>
                        </w:r>
                      </w:p>
                    </w:tc>
                  </w:tr>
                  <w:tr w:rsidR="004A7542" w:rsidRPr="00A85B6F" w:rsidTr="00AA62D6"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AA62D6">
                        <w:pPr>
                          <w:jc w:val="both"/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AA62D6">
                        <w:pPr>
                          <w:jc w:val="both"/>
                        </w:pPr>
                      </w:p>
                    </w:tc>
                  </w:tr>
                </w:tbl>
                <w:p w:rsidR="004A7542" w:rsidRPr="00A85B6F" w:rsidRDefault="004A7542" w:rsidP="00346ED4"/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14403" w:rsidRPr="00A85B6F" w:rsidRDefault="0032581D" w:rsidP="00114403">
                  <w:pPr>
                    <w:pStyle w:val="1"/>
                  </w:pPr>
                  <w:sdt>
                    <w:sdtPr>
                      <w:alias w:val="Досвід роботи на громадських засадах або лідерські здібності:"/>
                      <w:tag w:val="Досвід роботи на громадських засадах або лідерські здібності:"/>
                      <w:id w:val="-1093778966"/>
                      <w:placeholder>
                        <w:docPart w:val="4852BA4A0BC54FC19652454F4C7704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403" w:rsidRPr="00A85B6F">
                        <w:rPr>
                          <w:lang w:bidi="uk-UA"/>
                        </w:rPr>
                        <w:t>Досвід роботи на громадських засадах або лідерські здібності</w:t>
                      </w:r>
                    </w:sdtContent>
                  </w:sdt>
                </w:p>
                <w:p w:rsidR="004A7542" w:rsidRPr="00A85B6F" w:rsidRDefault="00114403" w:rsidP="00114403">
                  <w:pPr>
                    <w:pStyle w:val="2"/>
                  </w:pPr>
                  <w:r w:rsidRPr="00412B1D">
                    <w:t>В школ</w:t>
                  </w:r>
                  <w:r>
                    <w:t>і часто проявляв лідерські риси : брав участь у деяких шкільних заходах, активно брав участь  в лабораторних роботах з фізики та хімії</w:t>
                  </w:r>
                  <w:r w:rsidR="007F470D">
                    <w:t>.Б</w:t>
                  </w:r>
                  <w:r>
                    <w:t>агато часу присвятив спорту</w:t>
                  </w:r>
                  <w:r w:rsidR="007F470D">
                    <w:t xml:space="preserve">.Виступав на </w:t>
                  </w:r>
                  <w:r>
                    <w:t>шкільн</w:t>
                  </w:r>
                  <w:r w:rsidR="007F470D">
                    <w:t>их</w:t>
                  </w:r>
                  <w:r>
                    <w:t xml:space="preserve"> змагання</w:t>
                  </w:r>
                  <w:r w:rsidR="007F470D">
                    <w:t xml:space="preserve"> </w:t>
                  </w:r>
                  <w:r>
                    <w:t xml:space="preserve">та </w:t>
                  </w:r>
                  <w:r w:rsidR="007F470D">
                    <w:t xml:space="preserve">відвідував </w:t>
                  </w:r>
                  <w:r>
                    <w:t>поза шкільні тренування.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a7"/>
      </w:pPr>
    </w:p>
    <w:sectPr w:rsidR="00EC26A6" w:rsidRPr="00EC26A6" w:rsidSect="00227CFC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81D" w:rsidRDefault="0032581D" w:rsidP="004A7542">
      <w:pPr>
        <w:spacing w:after="0" w:line="240" w:lineRule="auto"/>
      </w:pPr>
      <w:r>
        <w:separator/>
      </w:r>
    </w:p>
  </w:endnote>
  <w:endnote w:type="continuationSeparator" w:id="0">
    <w:p w:rsidR="0032581D" w:rsidRDefault="0032581D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5"/>
        </w:pPr>
        <w:r>
          <w:rPr>
            <w:lang w:bidi="uk-UA"/>
          </w:rPr>
          <w:fldChar w:fldCharType="begin"/>
        </w:r>
        <w:r>
          <w:rPr>
            <w:lang w:bidi="uk-UA"/>
          </w:rPr>
          <w:instrText xml:space="preserve"> PAGE   \* MERGEFORMAT </w:instrText>
        </w:r>
        <w:r>
          <w:rPr>
            <w:lang w:bidi="uk-UA"/>
          </w:rPr>
          <w:fldChar w:fldCharType="separate"/>
        </w:r>
        <w:r w:rsidR="00227CFC">
          <w:rPr>
            <w:noProof/>
            <w:lang w:bidi="uk-UA"/>
          </w:rPr>
          <w:t>2</w:t>
        </w:r>
        <w:r>
          <w:rPr>
            <w:noProof/>
            <w:lang w:bidi="uk-U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81D" w:rsidRDefault="0032581D" w:rsidP="004A7542">
      <w:pPr>
        <w:spacing w:after="0" w:line="240" w:lineRule="auto"/>
      </w:pPr>
      <w:r>
        <w:separator/>
      </w:r>
    </w:p>
  </w:footnote>
  <w:footnote w:type="continuationSeparator" w:id="0">
    <w:p w:rsidR="0032581D" w:rsidRDefault="0032581D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uto"/>
      </w:rPr>
      <w:alias w:val="Введіть своє ім’я:"/>
      <w:tag w:val="Введіть своє ім’я:"/>
      <w:id w:val="1764105439"/>
      <w:placeholder>
        <w:docPart w:val="0433852E95B4448390668736D7055A1E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114403">
        <w:pPr>
          <w:pStyle w:val="a3"/>
        </w:pPr>
        <w:r w:rsidRPr="00114403">
          <w:rPr>
            <w:color w:val="auto"/>
          </w:rPr>
          <w:t>Котухов Роман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Стаття %1."/>
      <w:lvlJc w:val="left"/>
      <w:pPr>
        <w:ind w:left="0" w:firstLine="0"/>
      </w:pPr>
    </w:lvl>
    <w:lvl w:ilvl="1">
      <w:start w:val="1"/>
      <w:numFmt w:val="decimalZero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Стаття %1."/>
      <w:lvlJc w:val="left"/>
      <w:pPr>
        <w:ind w:left="0" w:firstLine="0"/>
      </w:pPr>
    </w:lvl>
    <w:lvl w:ilvl="1">
      <w:start w:val="1"/>
      <w:numFmt w:val="decimalZero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Стаття %1."/>
      <w:lvlJc w:val="left"/>
      <w:pPr>
        <w:ind w:left="0" w:firstLine="0"/>
      </w:pPr>
    </w:lvl>
    <w:lvl w:ilvl="1">
      <w:start w:val="1"/>
      <w:numFmt w:val="decimalZero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03"/>
    <w:rsid w:val="00114403"/>
    <w:rsid w:val="001C292B"/>
    <w:rsid w:val="00227CFC"/>
    <w:rsid w:val="002876BB"/>
    <w:rsid w:val="00293B83"/>
    <w:rsid w:val="002D075C"/>
    <w:rsid w:val="0032581D"/>
    <w:rsid w:val="00454034"/>
    <w:rsid w:val="004A7542"/>
    <w:rsid w:val="005F0B90"/>
    <w:rsid w:val="006A3CE7"/>
    <w:rsid w:val="006D54A8"/>
    <w:rsid w:val="006F77C5"/>
    <w:rsid w:val="007F470D"/>
    <w:rsid w:val="00857F01"/>
    <w:rsid w:val="00AA62D6"/>
    <w:rsid w:val="00B90950"/>
    <w:rsid w:val="00BE5F21"/>
    <w:rsid w:val="00D6522B"/>
    <w:rsid w:val="00D90528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23936"/>
  <w15:chartTrackingRefBased/>
  <w15:docId w15:val="{FD26C358-D045-41DF-BB74-445744D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uk-UA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950"/>
  </w:style>
  <w:style w:type="paragraph" w:styleId="1">
    <w:name w:val="heading 1"/>
    <w:basedOn w:val="a"/>
    <w:next w:val="a"/>
    <w:link w:val="10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0">
    <w:name w:val="Заголовок 1 Знак"/>
    <w:basedOn w:val="a0"/>
    <w:link w:val="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a4">
    <w:name w:val="Верхній колонтитул Знак"/>
    <w:basedOn w:val="a0"/>
    <w:link w:val="a3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4A7542"/>
    <w:pPr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A7542"/>
  </w:style>
  <w:style w:type="paragraph" w:styleId="a7">
    <w:name w:val="No Spacing"/>
    <w:uiPriority w:val="11"/>
    <w:qFormat/>
    <w:rsid w:val="004A7542"/>
    <w:pPr>
      <w:spacing w:after="0" w:line="240" w:lineRule="auto"/>
    </w:pPr>
  </w:style>
  <w:style w:type="paragraph" w:customStyle="1" w:styleId="a8">
    <w:name w:val="Графічний об’єкт"/>
    <w:basedOn w:val="a"/>
    <w:next w:val="a"/>
    <w:link w:val="a9"/>
    <w:uiPriority w:val="10"/>
    <w:qFormat/>
    <w:rsid w:val="004A7542"/>
  </w:style>
  <w:style w:type="character" w:customStyle="1" w:styleId="a9">
    <w:name w:val="Графічний символ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Заголовок 5 Знак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Заголовок 6 Знак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b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ad">
    <w:name w:val="Насичена цитата Знак"/>
    <w:basedOn w:val="a0"/>
    <w:link w:val="ac"/>
    <w:uiPriority w:val="30"/>
    <w:semiHidden/>
    <w:rsid w:val="002D075C"/>
    <w:rPr>
      <w:i/>
      <w:iCs/>
      <w:color w:val="806000" w:themeColor="accent4" w:themeShade="80"/>
    </w:rPr>
  </w:style>
  <w:style w:type="character" w:styleId="ae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f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Основний текст 3 Знак"/>
    <w:basedOn w:val="a0"/>
    <w:link w:val="31"/>
    <w:uiPriority w:val="99"/>
    <w:semiHidden/>
    <w:rsid w:val="002D075C"/>
    <w:rPr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Текст у виносці Знак"/>
    <w:basedOn w:val="a0"/>
    <w:link w:val="af0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Основний текст з відступом 3 Знак"/>
    <w:basedOn w:val="a0"/>
    <w:link w:val="33"/>
    <w:uiPriority w:val="99"/>
    <w:semiHidden/>
    <w:rsid w:val="002D075C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4">
    <w:name w:val="Текст примітки Знак"/>
    <w:basedOn w:val="a0"/>
    <w:link w:val="af3"/>
    <w:uiPriority w:val="99"/>
    <w:semiHidden/>
    <w:rsid w:val="002D075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075C"/>
    <w:rPr>
      <w:b/>
      <w:bCs/>
    </w:rPr>
  </w:style>
  <w:style w:type="character" w:customStyle="1" w:styleId="af6">
    <w:name w:val="Тема примітки Знак"/>
    <w:basedOn w:val="af4"/>
    <w:link w:val="af5"/>
    <w:uiPriority w:val="99"/>
    <w:semiHidden/>
    <w:rsid w:val="002D075C"/>
    <w:rPr>
      <w:b/>
      <w:bCs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2D075C"/>
    <w:rPr>
      <w:rFonts w:ascii="Segoe UI" w:hAnsi="Segoe UI" w:cs="Segoe UI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a">
    <w:name w:val="Текст кінцевої виноски Знак"/>
    <w:basedOn w:val="a0"/>
    <w:link w:val="af9"/>
    <w:uiPriority w:val="99"/>
    <w:semiHidden/>
    <w:rsid w:val="002D075C"/>
    <w:rPr>
      <w:szCs w:val="20"/>
    </w:rPr>
  </w:style>
  <w:style w:type="paragraph" w:styleId="21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c">
    <w:name w:val="Текст виноски Знак"/>
    <w:basedOn w:val="a0"/>
    <w:link w:val="afb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ий HTML Знак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e">
    <w:name w:val="Текст макросу Знак"/>
    <w:basedOn w:val="a0"/>
    <w:link w:val="afd"/>
    <w:uiPriority w:val="99"/>
    <w:semiHidden/>
    <w:rsid w:val="002D075C"/>
    <w:rPr>
      <w:rFonts w:ascii="Consolas" w:hAnsi="Consolas"/>
      <w:szCs w:val="20"/>
    </w:rPr>
  </w:style>
  <w:style w:type="paragraph" w:styleId="aff">
    <w:name w:val="Plain Text"/>
    <w:basedOn w:val="a"/>
    <w:link w:val="aff0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f0">
    <w:name w:val="Текст Знак"/>
    <w:basedOn w:val="a0"/>
    <w:link w:val="aff"/>
    <w:uiPriority w:val="99"/>
    <w:semiHidden/>
    <w:rsid w:val="002D075C"/>
    <w:rPr>
      <w:rFonts w:ascii="Consolas" w:hAnsi="Consolas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1">
    <w:name w:val="caption"/>
    <w:basedOn w:val="a"/>
    <w:next w:val="a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aff2">
    <w:name w:val="TOC Heading"/>
    <w:basedOn w:val="1"/>
    <w:next w:val="a"/>
    <w:uiPriority w:val="39"/>
    <w:semiHidden/>
    <w:unhideWhenUsed/>
    <w:qFormat/>
    <w:rsid w:val="00B90950"/>
    <w:pPr>
      <w:outlineLvl w:val="9"/>
    </w:pPr>
  </w:style>
  <w:style w:type="paragraph" w:styleId="aff3">
    <w:name w:val="Message Header"/>
    <w:basedOn w:val="a"/>
    <w:link w:val="aff4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aff4">
    <w:name w:val="Шапка Знак"/>
    <w:basedOn w:val="a0"/>
    <w:link w:val="aff3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0;&#1082;&#1091;&#1088;&#1072;&#1090;&#1085;&#1077;%20&#1088;&#1077;&#1079;&#1102;&#1084;&#1077;%20&#1074;&#1110;&#1076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33852E95B4448390668736D7055A1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8087AD9-A0F4-47B8-BE94-AF745A25A1B2}"/>
      </w:docPartPr>
      <w:docPartBody>
        <w:p w:rsidR="008C5208" w:rsidRDefault="00CB5B4F" w:rsidP="00CB5B4F">
          <w:pPr>
            <w:pStyle w:val="0433852E95B4448390668736D7055A1E"/>
          </w:pPr>
          <w:r w:rsidRPr="002D589D">
            <w:rPr>
              <w:lang w:bidi="uk-UA"/>
            </w:rPr>
            <w:t>Навички</w:t>
          </w:r>
        </w:p>
      </w:docPartBody>
    </w:docPart>
    <w:docPart>
      <w:docPartPr>
        <w:name w:val="E24D466C72B8472587C3FE2821D81F3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C99144D-28EF-44C4-B561-C1792FBB5563}"/>
      </w:docPartPr>
      <w:docPartBody>
        <w:p w:rsidR="008C5208" w:rsidRDefault="00CB5B4F" w:rsidP="00CB5B4F">
          <w:pPr>
            <w:pStyle w:val="E24D466C72B8472587C3FE2821D81F32"/>
          </w:pPr>
          <w:r>
            <w:rPr>
              <w:lang w:bidi="uk-UA"/>
            </w:rPr>
            <w:t>Ціль</w:t>
          </w:r>
        </w:p>
      </w:docPartBody>
    </w:docPart>
    <w:docPart>
      <w:docPartPr>
        <w:name w:val="452F999267434A91A0C39AB38C6B611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144EBC6-F296-41F7-BBD8-BEBD9F275E4E}"/>
      </w:docPartPr>
      <w:docPartBody>
        <w:p w:rsidR="008C5208" w:rsidRDefault="00CB5B4F" w:rsidP="00CB5B4F">
          <w:pPr>
            <w:pStyle w:val="452F999267434A91A0C39AB38C6B611C"/>
          </w:pPr>
          <w:r w:rsidRPr="00A85B6F">
            <w:rPr>
              <w:lang w:bidi="uk-UA"/>
            </w:rPr>
            <w:t>Досвід роботи</w:t>
          </w:r>
        </w:p>
      </w:docPartBody>
    </w:docPart>
    <w:docPart>
      <w:docPartPr>
        <w:name w:val="07FE1192DEB14DA6BAB38A9AA3B1E2C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65D62B4-EF44-4192-8C96-10065F188159}"/>
      </w:docPartPr>
      <w:docPartBody>
        <w:p w:rsidR="008C5208" w:rsidRDefault="00CB5B4F" w:rsidP="00CB5B4F">
          <w:pPr>
            <w:pStyle w:val="07FE1192DEB14DA6BAB38A9AA3B1E2C3"/>
          </w:pPr>
          <w:r w:rsidRPr="00A85B6F">
            <w:rPr>
              <w:lang w:bidi="uk-UA"/>
            </w:rPr>
            <w:t>Освіта</w:t>
          </w:r>
        </w:p>
      </w:docPartBody>
    </w:docPart>
    <w:docPart>
      <w:docPartPr>
        <w:name w:val="4852BA4A0BC54FC19652454F4C77049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FDA09EF-8175-418C-9A8B-94BD62E3CE87}"/>
      </w:docPartPr>
      <w:docPartBody>
        <w:p w:rsidR="008C5208" w:rsidRDefault="00CB5B4F" w:rsidP="00CB5B4F">
          <w:pPr>
            <w:pStyle w:val="4852BA4A0BC54FC19652454F4C770493"/>
          </w:pPr>
          <w:r w:rsidRPr="00A85B6F">
            <w:rPr>
              <w:lang w:bidi="uk-UA"/>
            </w:rPr>
            <w:t>Досвід роботи на громадських засадах або лідерські здібності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4F"/>
    <w:rsid w:val="004910FD"/>
    <w:rsid w:val="0054281D"/>
    <w:rsid w:val="008C5208"/>
    <w:rsid w:val="00B97FEE"/>
    <w:rsid w:val="00C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F217675C184E1694D80D4C4B3BB592">
    <w:name w:val="83F217675C184E1694D80D4C4B3BB592"/>
  </w:style>
  <w:style w:type="paragraph" w:customStyle="1" w:styleId="2A435ACD1034420CBA4B399E4596917D">
    <w:name w:val="2A435ACD1034420CBA4B399E4596917D"/>
  </w:style>
  <w:style w:type="paragraph" w:customStyle="1" w:styleId="534B6E30C7E64C4A81EDC654F2CBD41A">
    <w:name w:val="534B6E30C7E64C4A81EDC654F2CBD41A"/>
  </w:style>
  <w:style w:type="paragraph" w:customStyle="1" w:styleId="A3708B643E084B53A57A15D1BFCE87B6">
    <w:name w:val="A3708B643E084B53A57A15D1BFCE87B6"/>
  </w:style>
  <w:style w:type="paragraph" w:customStyle="1" w:styleId="2995AE1C8C6944299634E8307C0AEF92">
    <w:name w:val="2995AE1C8C6944299634E8307C0AEF92"/>
  </w:style>
  <w:style w:type="paragraph" w:customStyle="1" w:styleId="9F1DB02E97574295A8F3165D65660368">
    <w:name w:val="9F1DB02E97574295A8F3165D65660368"/>
  </w:style>
  <w:style w:type="paragraph" w:customStyle="1" w:styleId="0261BB6545AE4979AEBCDBC964EACD47">
    <w:name w:val="0261BB6545AE4979AEBCDBC964EACD47"/>
  </w:style>
  <w:style w:type="paragraph" w:customStyle="1" w:styleId="8E89EE1BD6744CC08A9FD25001DA80EE">
    <w:name w:val="8E89EE1BD6744CC08A9FD25001DA80EE"/>
  </w:style>
  <w:style w:type="paragraph" w:customStyle="1" w:styleId="5AFE9D05DA7A4E488F7BB1263131FD01">
    <w:name w:val="5AFE9D05DA7A4E488F7BB1263131FD01"/>
  </w:style>
  <w:style w:type="paragraph" w:customStyle="1" w:styleId="91CDE00E96A74624841A096D2425DC75">
    <w:name w:val="91CDE00E96A74624841A096D2425DC75"/>
  </w:style>
  <w:style w:type="paragraph" w:customStyle="1" w:styleId="44E0DE7E328D4754B85C8DD9BD1B4E75">
    <w:name w:val="44E0DE7E328D4754B85C8DD9BD1B4E75"/>
  </w:style>
  <w:style w:type="paragraph" w:customStyle="1" w:styleId="A428FB4594024A208DC5152D761EC3A3">
    <w:name w:val="A428FB4594024A208DC5152D761EC3A3"/>
  </w:style>
  <w:style w:type="paragraph" w:customStyle="1" w:styleId="8C02EB76D67C43ABBA0BC2DE44D2CE04">
    <w:name w:val="8C02EB76D67C43ABBA0BC2DE44D2CE04"/>
  </w:style>
  <w:style w:type="paragraph" w:customStyle="1" w:styleId="B72697EDE7D94610BCF47924A76EC741">
    <w:name w:val="B72697EDE7D94610BCF47924A76EC741"/>
  </w:style>
  <w:style w:type="paragraph" w:customStyle="1" w:styleId="82515375A555446B93C8DC809C9662F9">
    <w:name w:val="82515375A555446B93C8DC809C9662F9"/>
  </w:style>
  <w:style w:type="paragraph" w:customStyle="1" w:styleId="5C45E39DF15746B5A48030C1E7D687B9">
    <w:name w:val="5C45E39DF15746B5A48030C1E7D687B9"/>
  </w:style>
  <w:style w:type="paragraph" w:customStyle="1" w:styleId="90AD14554E174A96AB41EA347558FD1D">
    <w:name w:val="90AD14554E174A96AB41EA347558FD1D"/>
  </w:style>
  <w:style w:type="paragraph" w:customStyle="1" w:styleId="9EF06FCA386C4B789497134858277EA8">
    <w:name w:val="9EF06FCA386C4B789497134858277EA8"/>
  </w:style>
  <w:style w:type="paragraph" w:customStyle="1" w:styleId="19901304BF034A4EBF27F5AFFB7C0F3D">
    <w:name w:val="19901304BF034A4EBF27F5AFFB7C0F3D"/>
  </w:style>
  <w:style w:type="paragraph" w:customStyle="1" w:styleId="4C9BD82DF4C34D88B5BA69195D4F4CF9">
    <w:name w:val="4C9BD82DF4C34D88B5BA69195D4F4CF9"/>
  </w:style>
  <w:style w:type="paragraph" w:customStyle="1" w:styleId="A35990C6789045D5B1B29595F9548BCC">
    <w:name w:val="A35990C6789045D5B1B29595F9548BCC"/>
  </w:style>
  <w:style w:type="paragraph" w:customStyle="1" w:styleId="A6002A6A1C8E4519BD4145D752199A51">
    <w:name w:val="A6002A6A1C8E4519BD4145D752199A51"/>
  </w:style>
  <w:style w:type="paragraph" w:customStyle="1" w:styleId="E35084BF274C47C5BDDA6625EE639608">
    <w:name w:val="E35084BF274C47C5BDDA6625EE639608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DB46706550D141309149E2D0B2D4F1C3">
    <w:name w:val="DB46706550D141309149E2D0B2D4F1C3"/>
  </w:style>
  <w:style w:type="paragraph" w:customStyle="1" w:styleId="479E2F5794B84AF7B913391D41AFC963">
    <w:name w:val="479E2F5794B84AF7B913391D41AFC963"/>
  </w:style>
  <w:style w:type="paragraph" w:customStyle="1" w:styleId="763630841BF54A38833AFC0EC9F59DCA">
    <w:name w:val="763630841BF54A38833AFC0EC9F59DCA"/>
  </w:style>
  <w:style w:type="paragraph" w:customStyle="1" w:styleId="83E2B52809824FFE8040A629CE317B7A">
    <w:name w:val="83E2B52809824FFE8040A629CE317B7A"/>
  </w:style>
  <w:style w:type="paragraph" w:customStyle="1" w:styleId="0088519768594966B144708E891E17D0">
    <w:name w:val="0088519768594966B144708E891E17D0"/>
  </w:style>
  <w:style w:type="paragraph" w:customStyle="1" w:styleId="EA21607750BE4A65B4023E082BB02BDF">
    <w:name w:val="EA21607750BE4A65B4023E082BB02BDF"/>
  </w:style>
  <w:style w:type="paragraph" w:customStyle="1" w:styleId="BC205153B44A44AEAE84956D44B37C2B">
    <w:name w:val="BC205153B44A44AEAE84956D44B37C2B"/>
  </w:style>
  <w:style w:type="paragraph" w:customStyle="1" w:styleId="A3D1052699A24ECA8217EB50E30FB8EA">
    <w:name w:val="A3D1052699A24ECA8217EB50E30FB8EA"/>
  </w:style>
  <w:style w:type="paragraph" w:customStyle="1" w:styleId="0433852E95B4448390668736D7055A1E">
    <w:name w:val="0433852E95B4448390668736D7055A1E"/>
    <w:rsid w:val="00CB5B4F"/>
  </w:style>
  <w:style w:type="paragraph" w:customStyle="1" w:styleId="E24D466C72B8472587C3FE2821D81F32">
    <w:name w:val="E24D466C72B8472587C3FE2821D81F32"/>
    <w:rsid w:val="00CB5B4F"/>
  </w:style>
  <w:style w:type="paragraph" w:customStyle="1" w:styleId="452F999267434A91A0C39AB38C6B611C">
    <w:name w:val="452F999267434A91A0C39AB38C6B611C"/>
    <w:rsid w:val="00CB5B4F"/>
  </w:style>
  <w:style w:type="paragraph" w:customStyle="1" w:styleId="07FE1192DEB14DA6BAB38A9AA3B1E2C3">
    <w:name w:val="07FE1192DEB14DA6BAB38A9AA3B1E2C3"/>
    <w:rsid w:val="00CB5B4F"/>
  </w:style>
  <w:style w:type="paragraph" w:customStyle="1" w:styleId="8C42A5F367A44217BD4C0AF907DA6927">
    <w:name w:val="8C42A5F367A44217BD4C0AF907DA6927"/>
    <w:rsid w:val="00CB5B4F"/>
  </w:style>
  <w:style w:type="paragraph" w:customStyle="1" w:styleId="A79650679FD84C56A451FC9E427E4803">
    <w:name w:val="A79650679FD84C56A451FC9E427E4803"/>
    <w:rsid w:val="00CB5B4F"/>
  </w:style>
  <w:style w:type="paragraph" w:customStyle="1" w:styleId="4852BA4A0BC54FC19652454F4C770493">
    <w:name w:val="4852BA4A0BC54FC19652454F4C770493"/>
    <w:rsid w:val="00CB5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Котухов Роман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Акуратне резюме від MOO</Template>
  <TotalTime>12</TotalTime>
  <Pages>1</Pages>
  <Words>626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reactorusp@gmail.com</cp:lastModifiedBy>
  <cp:revision>3</cp:revision>
  <dcterms:created xsi:type="dcterms:W3CDTF">2022-10-06T11:25:00Z</dcterms:created>
  <dcterms:modified xsi:type="dcterms:W3CDTF">2022-10-07T10:33:00Z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